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93"/>
        <w:gridCol w:w="6067"/>
      </w:tblGrid>
      <w:tr w:rsidRPr="00E0091E" w:rsidR="00DF380F" w:rsidTr="02F5109B" w14:paraId="557533CC" w14:textId="77777777">
        <w:trPr>
          <w:trHeight w:val="3676"/>
        </w:trPr>
        <w:tc>
          <w:tcPr>
            <w:tcW w:w="9360" w:type="dxa"/>
            <w:gridSpan w:val="2"/>
            <w:tcMar/>
          </w:tcPr>
          <w:p w:rsidRPr="00E0091E" w:rsidR="00DF380F" w:rsidP="00884234" w:rsidRDefault="004D612C" w14:paraId="6174B5F4" w14:textId="28AF8095">
            <w:pPr>
              <w:pStyle w:val="Title"/>
              <w:rPr>
                <w:rFonts w:ascii="Open Sans" w:hAnsi="Open Sans" w:cs="Open Sans"/>
              </w:rPr>
            </w:pPr>
            <w:r>
              <w:br/>
            </w:r>
            <w:r w:rsidR="00DF380F">
              <w:drawing>
                <wp:inline wp14:editId="17E6930E" wp14:anchorId="0E4527D5">
                  <wp:extent cx="5943600" cy="2319020"/>
                  <wp:effectExtent l="0" t="0" r="0" b="5080"/>
                  <wp:docPr id="8" name="Picture 8" descr="A group of people posing for the camera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"/>
                          <pic:cNvPicPr/>
                        </pic:nvPicPr>
                        <pic:blipFill>
                          <a:blip r:embed="Rf5707059351944f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94360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0091E" w:rsidR="0045538D" w:rsidTr="02F5109B" w14:paraId="13E6F383" w14:textId="77777777">
        <w:tc>
          <w:tcPr>
            <w:tcW w:w="3103" w:type="dxa"/>
            <w:shd w:val="clear" w:color="auto" w:fill="23272A"/>
            <w:tcMar/>
          </w:tcPr>
          <w:p w:rsidRPr="00E0091E" w:rsidR="0045538D" w:rsidP="00884234" w:rsidRDefault="00731F8E" w14:paraId="0C50F101" w14:textId="77777777">
            <w:pPr>
              <w:pStyle w:val="Heading2"/>
              <w:outlineLvl w:val="1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1200352403"/>
                <w:placeholder>
                  <w:docPart w:val="C7D711614F234BB7836896FC7950849F"/>
                </w:placeholder>
                <w:temporary/>
                <w:showingPlcHdr/>
                <w15:appearance w15:val="hidden"/>
              </w:sdtPr>
              <w:sdtEndPr/>
              <w:sdtContent>
                <w:r w:rsidRPr="00E0091E" w:rsidR="00884234">
                  <w:rPr>
                    <w:rFonts w:ascii="Quicksand" w:hAnsi="Quicksand" w:cs="Open Sans"/>
                  </w:rPr>
                  <w:t>Project Name:</w:t>
                </w:r>
              </w:sdtContent>
            </w:sdt>
          </w:p>
        </w:tc>
        <w:tc>
          <w:tcPr>
            <w:tcW w:w="6257" w:type="dxa"/>
            <w:shd w:val="clear" w:color="auto" w:fill="23272A"/>
            <w:tcMar/>
          </w:tcPr>
          <w:p w:rsidRPr="00E0091E" w:rsidR="0045538D" w:rsidP="009756AD" w:rsidRDefault="00DF380F" w14:paraId="183A6950" w14:textId="482D3320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COSC2196 – Assessment 2: Team Project</w:t>
            </w:r>
          </w:p>
        </w:tc>
      </w:tr>
      <w:tr w:rsidRPr="00E0091E" w:rsidR="0045538D" w:rsidTr="02F5109B" w14:paraId="307E8867" w14:textId="77777777">
        <w:tc>
          <w:tcPr>
            <w:tcW w:w="3103" w:type="dxa"/>
            <w:shd w:val="clear" w:color="auto" w:fill="23272A"/>
            <w:tcMar/>
          </w:tcPr>
          <w:p w:rsidRPr="00E0091E" w:rsidR="0045538D" w:rsidP="00884234" w:rsidRDefault="00731F8E" w14:paraId="1E18AD14" w14:textId="77777777">
            <w:pPr>
              <w:pStyle w:val="Heading2"/>
              <w:outlineLvl w:val="1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1697459604"/>
                <w:placeholder>
                  <w:docPart w:val="8FB38601830B433586D42161DEB27402"/>
                </w:placeholder>
                <w:temporary/>
                <w:showingPlcHdr/>
                <w15:appearance w15:val="hidden"/>
              </w:sdtPr>
              <w:sdtEndPr/>
              <w:sdtContent>
                <w:r w:rsidRPr="00E0091E" w:rsidR="00884234">
                  <w:rPr>
                    <w:rFonts w:ascii="Quicksand" w:hAnsi="Quicksand" w:cs="Open Sans"/>
                  </w:rPr>
                  <w:t>Due Date:</w:t>
                </w:r>
              </w:sdtContent>
            </w:sdt>
          </w:p>
        </w:tc>
        <w:tc>
          <w:tcPr>
            <w:tcW w:w="6257" w:type="dxa"/>
            <w:shd w:val="clear" w:color="auto" w:fill="23272A"/>
            <w:tcMar/>
          </w:tcPr>
          <w:p w:rsidRPr="00E0091E" w:rsidR="0045538D" w:rsidP="009756AD" w:rsidRDefault="00DF380F" w14:paraId="33B48C7E" w14:textId="4A3D4BCE">
            <w:pPr>
              <w:pStyle w:val="Heading5"/>
              <w:outlineLvl w:val="4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18/10/2020 :: 11:59PM</w:t>
            </w:r>
          </w:p>
        </w:tc>
      </w:tr>
    </w:tbl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2790"/>
        <w:gridCol w:w="2610"/>
        <w:gridCol w:w="3960"/>
      </w:tblGrid>
      <w:tr w:rsidRPr="00E0091E" w:rsidR="002C476C" w:rsidTr="00DF380F" w14:paraId="63FC40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bottom w:val="single" w:color="auto" w:sz="4" w:space="0"/>
            </w:tcBorders>
          </w:tcPr>
          <w:p w:rsidRPr="00E0091E" w:rsidR="002C476C" w:rsidP="00884234" w:rsidRDefault="00E0091E" w14:paraId="1C758857" w14:textId="006F6A46">
            <w:pPr>
              <w:pStyle w:val="Heading1"/>
              <w:outlineLvl w:val="0"/>
              <w:rPr>
                <w:rFonts w:ascii="Quicksand" w:hAnsi="Quicksand" w:cs="Open Sans"/>
                <w:b w:val="0"/>
              </w:rPr>
            </w:pPr>
            <w:r>
              <w:rPr>
                <w:rFonts w:ascii="Quicksand" w:hAnsi="Quicksand" w:cs="Open Sans"/>
              </w:rPr>
              <w:br/>
            </w:r>
            <w:r w:rsidRPr="00E0091E" w:rsidR="00DF380F">
              <w:rPr>
                <w:rFonts w:ascii="Quicksand" w:hAnsi="Quicksand" w:cs="Open Sans"/>
              </w:rPr>
              <w:t>Team Members</w:t>
            </w:r>
          </w:p>
        </w:tc>
      </w:tr>
      <w:tr w:rsidRPr="00E0091E" w:rsidR="002C5507" w:rsidTr="00DF380F" w14:paraId="564CD313" w14:textId="77777777">
        <w:tc>
          <w:tcPr>
            <w:tcW w:w="2790" w:type="dxa"/>
            <w:tcBorders>
              <w:top w:val="single" w:color="auto" w:sz="4" w:space="0"/>
              <w:bottom w:val="single" w:color="808080" w:themeColor="background1" w:themeShade="80" w:sz="4" w:space="0"/>
            </w:tcBorders>
          </w:tcPr>
          <w:p w:rsidRPr="00E0091E" w:rsidR="002C5507" w:rsidP="00884234" w:rsidRDefault="00731F8E" w14:paraId="5F438478" w14:textId="77777777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1571186646"/>
                <w:placeholder>
                  <w:docPart w:val="6BC13CFBD60D41C7B5C5E47EFA992C08"/>
                </w:placeholder>
                <w:temporary/>
                <w:showingPlcHdr/>
                <w15:appearance w15:val="hidden"/>
              </w:sdtPr>
              <w:sdtEndPr/>
              <w:sdtContent>
                <w:r w:rsidRPr="00E0091E" w:rsidR="00884234">
                  <w:rPr>
                    <w:rFonts w:ascii="Quicksand" w:hAnsi="Quicksand" w:cs="Open Sans"/>
                    <w:b/>
                    <w:bCs/>
                    <w:szCs w:val="28"/>
                  </w:rPr>
                  <w:t>Name</w:t>
                </w:r>
              </w:sdtContent>
            </w:sdt>
          </w:p>
        </w:tc>
        <w:tc>
          <w:tcPr>
            <w:tcW w:w="2610" w:type="dxa"/>
            <w:tcBorders>
              <w:top w:val="single" w:color="auto" w:sz="4" w:space="0"/>
              <w:bottom w:val="single" w:color="808080" w:themeColor="background1" w:themeShade="80" w:sz="4" w:space="0"/>
            </w:tcBorders>
          </w:tcPr>
          <w:p w:rsidRPr="00E0091E" w:rsidR="002C5507" w:rsidP="00884234" w:rsidRDefault="00DF380F" w14:paraId="3C3DCB75" w14:textId="118E7AE3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r w:rsidRPr="00E0091E">
              <w:rPr>
                <w:rFonts w:ascii="Quicksand" w:hAnsi="Quicksand" w:cs="Open Sans"/>
                <w:b/>
                <w:bCs/>
                <w:szCs w:val="28"/>
              </w:rPr>
              <w:t>Student Number</w:t>
            </w:r>
          </w:p>
        </w:tc>
        <w:tc>
          <w:tcPr>
            <w:tcW w:w="3960" w:type="dxa"/>
            <w:tcBorders>
              <w:top w:val="single" w:color="auto" w:sz="4" w:space="0"/>
              <w:bottom w:val="single" w:color="808080" w:themeColor="background1" w:themeShade="80" w:sz="4" w:space="0"/>
            </w:tcBorders>
          </w:tcPr>
          <w:p w:rsidRPr="00E0091E" w:rsidR="002C5507" w:rsidP="00884234" w:rsidRDefault="00731F8E" w14:paraId="29B31582" w14:textId="77777777">
            <w:pPr>
              <w:pStyle w:val="Heading4"/>
              <w:outlineLvl w:val="3"/>
              <w:rPr>
                <w:rFonts w:ascii="Quicksand" w:hAnsi="Quicksand" w:cs="Open Sans"/>
                <w:b/>
                <w:bCs/>
                <w:szCs w:val="28"/>
              </w:rPr>
            </w:pPr>
            <w:sdt>
              <w:sdtPr>
                <w:rPr>
                  <w:rFonts w:ascii="Quicksand" w:hAnsi="Quicksand" w:cs="Open Sans"/>
                  <w:b/>
                  <w:bCs/>
                  <w:szCs w:val="28"/>
                </w:rPr>
                <w:id w:val="-699625266"/>
                <w:placeholder>
                  <w:docPart w:val="3E5326DBA8E94AF2903137D52977E658"/>
                </w:placeholder>
                <w:temporary/>
                <w:showingPlcHdr/>
                <w15:appearance w15:val="hidden"/>
              </w:sdtPr>
              <w:sdtEndPr/>
              <w:sdtContent>
                <w:r w:rsidRPr="00E0091E" w:rsidR="00884234">
                  <w:rPr>
                    <w:rFonts w:ascii="Quicksand" w:hAnsi="Quicksand" w:cs="Open Sans"/>
                    <w:b/>
                    <w:bCs/>
                    <w:szCs w:val="28"/>
                  </w:rPr>
                  <w:t>Contact information</w:t>
                </w:r>
              </w:sdtContent>
            </w:sdt>
          </w:p>
        </w:tc>
      </w:tr>
      <w:tr w:rsidRPr="00E0091E" w:rsidR="000F3A87" w:rsidTr="00884234" w14:paraId="57612841" w14:textId="77777777">
        <w:tc>
          <w:tcPr>
            <w:tcW w:w="2790" w:type="dxa"/>
            <w:tcBorders>
              <w:top w:val="single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5C4A583E" w14:textId="6903ECC6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Adam Mutimer</w:t>
            </w:r>
          </w:p>
        </w:tc>
        <w:tc>
          <w:tcPr>
            <w:tcW w:w="2610" w:type="dxa"/>
            <w:tcBorders>
              <w:top w:val="single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2B282249" w14:textId="4CCA0331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S3875753</w:t>
            </w:r>
          </w:p>
        </w:tc>
        <w:tc>
          <w:tcPr>
            <w:tcW w:w="3960" w:type="dxa"/>
            <w:tcBorders>
              <w:top w:val="single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DF380F" w:rsidP="000323EE" w:rsidRDefault="00731F8E" w14:paraId="3DB8033E" w14:textId="1C843FB0">
            <w:pPr>
              <w:pStyle w:val="TableText"/>
              <w:rPr>
                <w:rFonts w:ascii="Open Sans" w:hAnsi="Open Sans" w:cs="Open Sans"/>
              </w:rPr>
            </w:pPr>
            <w:hyperlink w:history="1" r:id="rId12">
              <w:r w:rsidRPr="00E0091E" w:rsidR="00DF380F">
                <w:rPr>
                  <w:rStyle w:val="Hyperlink"/>
                  <w:rFonts w:ascii="Open Sans" w:hAnsi="Open Sans" w:cs="Open Sans"/>
                </w:rPr>
                <w:t>S3875753@student.rmit.edu.au</w:t>
              </w:r>
            </w:hyperlink>
            <w:r w:rsidRPr="00E0091E" w:rsidR="00DF380F">
              <w:rPr>
                <w:rFonts w:ascii="Open Sans" w:hAnsi="Open Sans" w:cs="Open Sans"/>
              </w:rPr>
              <w:t xml:space="preserve"> </w:t>
            </w:r>
          </w:p>
        </w:tc>
      </w:tr>
      <w:tr w:rsidRPr="00E0091E" w:rsidR="000F3A87" w:rsidTr="0007549F" w14:paraId="4D81A99B" w14:textId="77777777">
        <w:tc>
          <w:tcPr>
            <w:tcW w:w="279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4552316F" w14:textId="39F4472B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Channon Harper</w:t>
            </w:r>
          </w:p>
        </w:tc>
        <w:tc>
          <w:tcPr>
            <w:tcW w:w="261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7D3F57C5" w14:textId="7AD83A13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S3871491</w:t>
            </w:r>
          </w:p>
        </w:tc>
        <w:tc>
          <w:tcPr>
            <w:tcW w:w="396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731F8E" w14:paraId="021728B7" w14:textId="484313EE">
            <w:pPr>
              <w:pStyle w:val="TableText"/>
              <w:rPr>
                <w:rFonts w:ascii="Open Sans" w:hAnsi="Open Sans" w:cs="Open Sans"/>
              </w:rPr>
            </w:pPr>
            <w:hyperlink w:history="1" r:id="rId13">
              <w:r w:rsidRPr="00E0091E" w:rsidR="00DF380F">
                <w:rPr>
                  <w:rStyle w:val="Hyperlink"/>
                  <w:rFonts w:ascii="Open Sans" w:hAnsi="Open Sans" w:cs="Open Sans"/>
                </w:rPr>
                <w:t>S3871491@student.rmit.edu.au</w:t>
              </w:r>
            </w:hyperlink>
          </w:p>
        </w:tc>
      </w:tr>
      <w:tr w:rsidRPr="00E0091E" w:rsidR="002C5507" w:rsidTr="0007549F" w14:paraId="53259645" w14:textId="77777777">
        <w:tc>
          <w:tcPr>
            <w:tcW w:w="279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025470D6" w14:textId="5068FC62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Daniel Scarfe</w:t>
            </w:r>
          </w:p>
        </w:tc>
        <w:tc>
          <w:tcPr>
            <w:tcW w:w="261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DF380F" w14:paraId="7C797DD5" w14:textId="0D1DF4DA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S3872217</w:t>
            </w:r>
          </w:p>
        </w:tc>
        <w:tc>
          <w:tcPr>
            <w:tcW w:w="396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2C5507" w:rsidP="000323EE" w:rsidRDefault="00731F8E" w14:paraId="5BDD4825" w14:textId="537E22AB">
            <w:pPr>
              <w:pStyle w:val="TableText"/>
              <w:rPr>
                <w:rFonts w:ascii="Open Sans" w:hAnsi="Open Sans" w:cs="Open Sans"/>
              </w:rPr>
            </w:pPr>
            <w:hyperlink w:history="1" r:id="rId14">
              <w:r w:rsidRPr="00E0091E" w:rsidR="00DF380F">
                <w:rPr>
                  <w:rStyle w:val="Hyperlink"/>
                  <w:rFonts w:ascii="Open Sans" w:hAnsi="Open Sans" w:cs="Open Sans"/>
                </w:rPr>
                <w:t>S3872217@student.rmit.edu.au</w:t>
              </w:r>
            </w:hyperlink>
            <w:r w:rsidRPr="00E0091E" w:rsidR="00DF380F">
              <w:rPr>
                <w:rFonts w:ascii="Open Sans" w:hAnsi="Open Sans" w:cs="Open Sans"/>
              </w:rPr>
              <w:t xml:space="preserve"> </w:t>
            </w:r>
          </w:p>
        </w:tc>
      </w:tr>
      <w:tr w:rsidRPr="00E0091E" w:rsidR="007B1225" w:rsidTr="0007549F" w14:paraId="463992C2" w14:textId="77777777">
        <w:tc>
          <w:tcPr>
            <w:tcW w:w="279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DF380F" w14:paraId="6402C54F" w14:textId="02C5424D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Jorge Esteban</w:t>
            </w:r>
          </w:p>
        </w:tc>
        <w:tc>
          <w:tcPr>
            <w:tcW w:w="261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DF380F" w14:paraId="59584549" w14:textId="4D84F1E3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S3874914</w:t>
            </w:r>
          </w:p>
        </w:tc>
        <w:tc>
          <w:tcPr>
            <w:tcW w:w="396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731F8E" w14:paraId="2A66D657" w14:textId="275E6B3B">
            <w:pPr>
              <w:pStyle w:val="TableText"/>
              <w:rPr>
                <w:rFonts w:ascii="Open Sans" w:hAnsi="Open Sans" w:cs="Open Sans"/>
              </w:rPr>
            </w:pPr>
            <w:hyperlink w:history="1" r:id="rId15">
              <w:r w:rsidRPr="00E0091E" w:rsidR="00DF380F">
                <w:rPr>
                  <w:rStyle w:val="Hyperlink"/>
                  <w:rFonts w:ascii="Open Sans" w:hAnsi="Open Sans" w:cs="Open Sans"/>
                </w:rPr>
                <w:t>S3874914@student.rmit.edu.au</w:t>
              </w:r>
            </w:hyperlink>
            <w:r w:rsidRPr="00E0091E" w:rsidR="00DF380F">
              <w:rPr>
                <w:rFonts w:ascii="Open Sans" w:hAnsi="Open Sans" w:cs="Open Sans"/>
              </w:rPr>
              <w:t xml:space="preserve"> </w:t>
            </w:r>
          </w:p>
        </w:tc>
      </w:tr>
      <w:tr w:rsidRPr="00E0091E" w:rsidR="007B1225" w:rsidTr="0007549F" w14:paraId="29711672" w14:textId="77777777">
        <w:tc>
          <w:tcPr>
            <w:tcW w:w="279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DF380F" w14:paraId="29BFFD6F" w14:textId="4B5E5F0C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Madeleine Dupree</w:t>
            </w:r>
          </w:p>
        </w:tc>
        <w:tc>
          <w:tcPr>
            <w:tcW w:w="261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DF380F" w14:paraId="456A66D0" w14:textId="18AD32FC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S3879009</w:t>
            </w:r>
          </w:p>
        </w:tc>
        <w:tc>
          <w:tcPr>
            <w:tcW w:w="396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45538D" w:rsidP="000323EE" w:rsidRDefault="00731F8E" w14:paraId="1DF70B16" w14:textId="474CFE60">
            <w:pPr>
              <w:pStyle w:val="TableText"/>
              <w:rPr>
                <w:rFonts w:ascii="Open Sans" w:hAnsi="Open Sans" w:cs="Open Sans"/>
              </w:rPr>
            </w:pPr>
            <w:hyperlink w:history="1" r:id="rId16">
              <w:r w:rsidRPr="00E0091E" w:rsidR="00DF380F">
                <w:rPr>
                  <w:rStyle w:val="Hyperlink"/>
                  <w:rFonts w:ascii="Open Sans" w:hAnsi="Open Sans" w:cs="Open Sans"/>
                </w:rPr>
                <w:t>S3879009@student.rmit.edu.au</w:t>
              </w:r>
            </w:hyperlink>
            <w:r w:rsidRPr="00E0091E" w:rsidR="00DF380F">
              <w:rPr>
                <w:rFonts w:ascii="Open Sans" w:hAnsi="Open Sans" w:cs="Open Sans"/>
              </w:rPr>
              <w:t xml:space="preserve"> </w:t>
            </w:r>
          </w:p>
        </w:tc>
      </w:tr>
      <w:tr w:rsidRPr="00E0091E" w:rsidR="0063425A" w:rsidTr="0007549F" w14:paraId="00066C9F" w14:textId="77777777">
        <w:tc>
          <w:tcPr>
            <w:tcW w:w="279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63425A" w:rsidP="000323EE" w:rsidRDefault="00DF380F" w14:paraId="7276E9E1" w14:textId="0A6F07CC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Samuel Mennen</w:t>
            </w:r>
          </w:p>
        </w:tc>
        <w:tc>
          <w:tcPr>
            <w:tcW w:w="261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63425A" w:rsidP="000323EE" w:rsidRDefault="00DF380F" w14:paraId="56F74E1B" w14:textId="7C2C9D5C">
            <w:pPr>
              <w:pStyle w:val="TableText"/>
              <w:rPr>
                <w:rFonts w:ascii="Open Sans" w:hAnsi="Open Sans" w:cs="Open Sans"/>
              </w:rPr>
            </w:pPr>
            <w:r w:rsidRPr="00E0091E">
              <w:rPr>
                <w:rFonts w:ascii="Open Sans" w:hAnsi="Open Sans" w:cs="Open Sans"/>
              </w:rPr>
              <w:t>S3876937</w:t>
            </w:r>
          </w:p>
        </w:tc>
        <w:tc>
          <w:tcPr>
            <w:tcW w:w="3960" w:type="dxa"/>
            <w:tcBorders>
              <w:top w:val="dotted" w:color="808080" w:themeColor="background1" w:themeShade="80" w:sz="4" w:space="0"/>
              <w:bottom w:val="dotted" w:color="808080" w:themeColor="background1" w:themeShade="80" w:sz="4" w:space="0"/>
            </w:tcBorders>
          </w:tcPr>
          <w:p w:rsidRPr="00E0091E" w:rsidR="0063425A" w:rsidP="000323EE" w:rsidRDefault="00731F8E" w14:paraId="687C34E7" w14:textId="7B2CF8FD">
            <w:pPr>
              <w:pStyle w:val="TableText"/>
              <w:rPr>
                <w:rFonts w:ascii="Open Sans" w:hAnsi="Open Sans" w:cs="Open Sans"/>
              </w:rPr>
            </w:pPr>
            <w:hyperlink w:history="1" r:id="rId17">
              <w:r w:rsidRPr="00E0091E" w:rsidR="004D612C">
                <w:rPr>
                  <w:rStyle w:val="Hyperlink"/>
                  <w:rFonts w:ascii="Open Sans" w:hAnsi="Open Sans" w:cs="Open Sans"/>
                </w:rPr>
                <w:t>S3876937@student.rmit.edu.au</w:t>
              </w:r>
            </w:hyperlink>
            <w:r w:rsidRPr="00E0091E" w:rsidR="004D612C">
              <w:rPr>
                <w:rFonts w:ascii="Open Sans" w:hAnsi="Open Sans" w:cs="Open Sans"/>
              </w:rPr>
              <w:t xml:space="preserve"> </w:t>
            </w:r>
          </w:p>
        </w:tc>
      </w:tr>
    </w:tbl>
    <w:p w:rsidR="00B30AE3" w:rsidP="00C4665B" w:rsidRDefault="00B30AE3" w14:paraId="51FE583C" w14:textId="20731875">
      <w:pPr>
        <w:spacing w:before="0"/>
      </w:pPr>
    </w:p>
    <w:p w:rsidR="00DF380F" w:rsidP="00C4665B" w:rsidRDefault="00DF380F" w14:paraId="7A7E01EA" w14:textId="23D8ABC1">
      <w:pPr>
        <w:spacing w:before="0"/>
      </w:pPr>
    </w:p>
    <w:p w:rsidR="007C5C7B" w:rsidP="00C4665B" w:rsidRDefault="007C5C7B" w14:paraId="4A41CE66" w14:textId="5997FD3D">
      <w:pPr>
        <w:spacing w:before="0"/>
      </w:pPr>
    </w:p>
    <w:p w:rsidR="007C5C7B" w:rsidP="00C4665B" w:rsidRDefault="007C5C7B" w14:paraId="36DAF35D" w14:textId="08B70756">
      <w:pPr>
        <w:spacing w:before="0"/>
      </w:pPr>
    </w:p>
    <w:p w:rsidR="007C5C7B" w:rsidP="00C4665B" w:rsidRDefault="007C5C7B" w14:paraId="70A12BD5" w14:textId="721B700E">
      <w:pPr>
        <w:spacing w:before="0"/>
      </w:pPr>
    </w:p>
    <w:p w:rsidR="007C5C7B" w:rsidP="00C4665B" w:rsidRDefault="007C5C7B" w14:paraId="21A6B5A9" w14:textId="1393CF84">
      <w:pPr>
        <w:spacing w:before="0"/>
      </w:pPr>
    </w:p>
    <w:p w:rsidR="007C5C7B" w:rsidP="00C4665B" w:rsidRDefault="007C5C7B" w14:paraId="288CBA7E" w14:textId="39DB4ED0">
      <w:pPr>
        <w:spacing w:before="0"/>
      </w:pPr>
    </w:p>
    <w:p w:rsidR="007C5C7B" w:rsidP="00C4665B" w:rsidRDefault="007C5C7B" w14:paraId="2D6B4FA4" w14:textId="08DB0466">
      <w:pPr>
        <w:spacing w:before="0"/>
      </w:pPr>
    </w:p>
    <w:p w:rsidRPr="0086703D" w:rsidR="007C5C7B" w:rsidP="007C5C7B" w:rsidRDefault="007C5C7B" w14:paraId="55446AE9" w14:textId="4D7AC0AC">
      <w:pPr>
        <w:pStyle w:val="Title"/>
        <w:pBdr>
          <w:bottom w:val="single" w:color="auto" w:sz="6" w:space="1"/>
        </w:pBdr>
        <w:rPr>
          <w:rFonts w:ascii="Quicksand" w:hAnsi="Quicksand"/>
          <w:sz w:val="28"/>
          <w:szCs w:val="22"/>
        </w:rPr>
      </w:pPr>
      <w:r w:rsidRPr="004A5D30">
        <w:rPr>
          <w:rFonts w:ascii="Quicksand" w:hAnsi="Quicksand"/>
          <w:sz w:val="96"/>
          <w:szCs w:val="56"/>
        </w:rPr>
        <w:lastRenderedPageBreak/>
        <w:t>Contents</w:t>
      </w:r>
      <w:r w:rsidR="001D60FC">
        <w:rPr>
          <w:rFonts w:ascii="Quicksand" w:hAnsi="Quicksand"/>
          <w:sz w:val="96"/>
          <w:szCs w:val="56"/>
        </w:rPr>
        <w:br/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520"/>
        <w:gridCol w:w="2840"/>
      </w:tblGrid>
      <w:tr w:rsidR="007C5C7B" w:rsidTr="007C5C7B" w14:paraId="6E594EFC" w14:textId="77777777">
        <w:tc>
          <w:tcPr>
            <w:tcW w:w="3483" w:type="pct"/>
          </w:tcPr>
          <w:p w:rsidR="007C5C7B" w:rsidP="007C5C7B" w:rsidRDefault="007C5C7B" w14:paraId="40380747" w14:textId="77777777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Example Item</w:t>
            </w:r>
          </w:p>
          <w:p w:rsidR="007C5C7B" w:rsidP="007C5C7B" w:rsidRDefault="007C5C7B" w14:paraId="21171329" w14:textId="5C41DB18">
            <w:pPr>
              <w:pStyle w:val="ListParagraph"/>
              <w:numPr>
                <w:ilvl w:val="1"/>
                <w:numId w:val="41"/>
              </w:numPr>
              <w:spacing w:before="0" w:after="0"/>
            </w:pPr>
            <w:r>
              <w:t>Example Sub Item</w:t>
            </w:r>
          </w:p>
        </w:tc>
        <w:tc>
          <w:tcPr>
            <w:tcW w:w="1517" w:type="pct"/>
          </w:tcPr>
          <w:p w:rsidR="007C5C7B" w:rsidP="007C5C7B" w:rsidRDefault="007C5C7B" w14:paraId="4BBFC9E9" w14:textId="77777777">
            <w:pPr>
              <w:spacing w:before="0"/>
            </w:pPr>
            <w:r>
              <w:t>Page 1</w:t>
            </w:r>
          </w:p>
          <w:p w:rsidR="007C5C7B" w:rsidP="007C5C7B" w:rsidRDefault="007C5C7B" w14:paraId="0D46C0A6" w14:textId="22D4ECFD">
            <w:pPr>
              <w:spacing w:before="0"/>
              <w:ind w:left="720"/>
            </w:pPr>
            <w:r>
              <w:t>Page 2 - 3</w:t>
            </w:r>
          </w:p>
        </w:tc>
      </w:tr>
      <w:tr w:rsidR="007C5C7B" w:rsidTr="007C5C7B" w14:paraId="6229D158" w14:textId="77777777">
        <w:tc>
          <w:tcPr>
            <w:tcW w:w="3483" w:type="pct"/>
          </w:tcPr>
          <w:p w:rsidR="007C5C7B" w:rsidP="007C5C7B" w:rsidRDefault="007C5C7B" w14:paraId="7337F99A" w14:textId="71737884">
            <w:pPr>
              <w:pStyle w:val="ListParagraph"/>
              <w:numPr>
                <w:ilvl w:val="0"/>
                <w:numId w:val="41"/>
              </w:numPr>
              <w:spacing w:before="0" w:after="0"/>
            </w:pPr>
            <w:r>
              <w:t>Another Example Item</w:t>
            </w:r>
          </w:p>
        </w:tc>
        <w:tc>
          <w:tcPr>
            <w:tcW w:w="1517" w:type="pct"/>
          </w:tcPr>
          <w:p w:rsidR="007C5C7B" w:rsidP="007C5C7B" w:rsidRDefault="007C5C7B" w14:paraId="456F840D" w14:textId="279FDF5D">
            <w:pPr>
              <w:spacing w:before="0"/>
            </w:pPr>
            <w:r>
              <w:t>Page 4</w:t>
            </w:r>
          </w:p>
        </w:tc>
      </w:tr>
      <w:tr w:rsidR="007C5C7B" w:rsidTr="007C5C7B" w14:paraId="0F1F3116" w14:textId="77777777">
        <w:tc>
          <w:tcPr>
            <w:tcW w:w="3483" w:type="pct"/>
          </w:tcPr>
          <w:p w:rsidR="007C5C7B" w:rsidP="007C5C7B" w:rsidRDefault="007C5C7B" w14:paraId="64A61E4A" w14:textId="77777777">
            <w:pPr>
              <w:spacing w:before="0"/>
            </w:pPr>
          </w:p>
        </w:tc>
        <w:tc>
          <w:tcPr>
            <w:tcW w:w="1517" w:type="pct"/>
          </w:tcPr>
          <w:p w:rsidR="007C5C7B" w:rsidP="007C5C7B" w:rsidRDefault="007C5C7B" w14:paraId="53E4E482" w14:textId="77777777">
            <w:pPr>
              <w:spacing w:before="0"/>
            </w:pPr>
          </w:p>
        </w:tc>
      </w:tr>
    </w:tbl>
    <w:p w:rsidR="007C5C7B" w:rsidP="007C5C7B" w:rsidRDefault="007C5C7B" w14:paraId="11E7735C" w14:textId="41131EED"/>
    <w:p w:rsidR="00C150A6" w:rsidP="007C5C7B" w:rsidRDefault="00C150A6" w14:paraId="15964450" w14:textId="40C77F37"/>
    <w:p w:rsidR="00C150A6" w:rsidP="007C5C7B" w:rsidRDefault="00C150A6" w14:paraId="406825C4" w14:textId="767DA04C"/>
    <w:p w:rsidR="00C150A6" w:rsidP="007C5C7B" w:rsidRDefault="00C150A6" w14:paraId="4C7B8A7B" w14:textId="3A7C68BA"/>
    <w:p w:rsidR="00C150A6" w:rsidP="007C5C7B" w:rsidRDefault="00C150A6" w14:paraId="51CA6B74" w14:textId="5D8930B5"/>
    <w:p w:rsidR="00C150A6" w:rsidP="007C5C7B" w:rsidRDefault="00C150A6" w14:paraId="731E7B59" w14:textId="736EFF3D"/>
    <w:p w:rsidR="00C150A6" w:rsidP="007C5C7B" w:rsidRDefault="00C150A6" w14:paraId="0442B562" w14:textId="0E352B93"/>
    <w:p w:rsidR="00C150A6" w:rsidP="007C5C7B" w:rsidRDefault="00C150A6" w14:paraId="28D55802" w14:textId="1B9E01A5"/>
    <w:p w:rsidR="00C150A6" w:rsidP="007C5C7B" w:rsidRDefault="00C150A6" w14:paraId="17B1E445" w14:textId="1E8EEFEE"/>
    <w:p w:rsidR="00C150A6" w:rsidP="007C5C7B" w:rsidRDefault="00C150A6" w14:paraId="6C972E29" w14:textId="7ED2DDA4"/>
    <w:p w:rsidR="00C150A6" w:rsidP="007C5C7B" w:rsidRDefault="00C150A6" w14:paraId="7A8DDB6E" w14:textId="2F27F8BB"/>
    <w:p w:rsidR="00C150A6" w:rsidP="007C5C7B" w:rsidRDefault="00C150A6" w14:paraId="2B7DFBD2" w14:textId="1B32719F"/>
    <w:p w:rsidR="00C150A6" w:rsidP="007C5C7B" w:rsidRDefault="00C150A6" w14:paraId="793D9B6D" w14:textId="4B80AD6B"/>
    <w:p w:rsidR="00C150A6" w:rsidP="007C5C7B" w:rsidRDefault="00C150A6" w14:paraId="2289AF6D" w14:textId="171B9C00"/>
    <w:p w:rsidR="00C150A6" w:rsidP="007C5C7B" w:rsidRDefault="00C150A6" w14:paraId="193C76B5" w14:textId="3FA2B4E7"/>
    <w:p w:rsidR="00C150A6" w:rsidP="007C5C7B" w:rsidRDefault="00C150A6" w14:paraId="6002CFC4" w14:textId="66E987D7"/>
    <w:p w:rsidR="00C150A6" w:rsidP="007C5C7B" w:rsidRDefault="00C150A6" w14:paraId="280D23B1" w14:textId="1B1EF5F3"/>
    <w:p w:rsidR="00C150A6" w:rsidP="007C5C7B" w:rsidRDefault="00C150A6" w14:paraId="0DCE2B0B" w14:textId="39560E94"/>
    <w:p w:rsidR="00C150A6" w:rsidP="007C5C7B" w:rsidRDefault="00C150A6" w14:paraId="357A057B" w14:textId="2530FEA0"/>
    <w:p w:rsidR="00C150A6" w:rsidP="007C5C7B" w:rsidRDefault="00C150A6" w14:paraId="63A509C7" w14:textId="4D750656"/>
    <w:p w:rsidR="00C150A6" w:rsidP="007C5C7B" w:rsidRDefault="00C150A6" w14:paraId="1D80F26D" w14:textId="76E109A0"/>
    <w:p w:rsidR="00C150A6" w:rsidP="007C5C7B" w:rsidRDefault="00C150A6" w14:paraId="323B2AA6" w14:textId="22DFEEF5"/>
    <w:p w:rsidR="00C150A6" w:rsidP="007C5C7B" w:rsidRDefault="00C150A6" w14:paraId="03DEFFE1" w14:textId="1D0B0A2C"/>
    <w:p w:rsidR="00C150A6" w:rsidP="007C5C7B" w:rsidRDefault="00C150A6" w14:paraId="4B91ECA3" w14:textId="382FFAF6"/>
    <w:p w:rsidR="00C150A6" w:rsidP="007C5C7B" w:rsidRDefault="00C150A6" w14:paraId="23BB8FBA" w14:textId="6D859CAC"/>
    <w:p w:rsidR="00C150A6" w:rsidP="007C5C7B" w:rsidRDefault="00C150A6" w14:paraId="39D864FA" w14:textId="3DA69347"/>
    <w:p w:rsidR="00C150A6" w:rsidP="007C5C7B" w:rsidRDefault="00C150A6" w14:paraId="3A6CD712" w14:textId="7C83A3EE"/>
    <w:p w:rsidRPr="007C5C7B" w:rsidR="00C150A6" w:rsidP="007C5C7B" w:rsidRDefault="00C150A6" w14:paraId="6134CBDB" w14:textId="77777777"/>
    <w:sectPr w:rsidRPr="007C5C7B" w:rsidR="00C150A6" w:rsidSect="00EB6BF2">
      <w:footerReference w:type="default" r:id="rId18"/>
      <w:pgSz w:w="12240" w:h="15840" w:orient="portrait"/>
      <w:pgMar w:top="1080" w:right="1440" w:bottom="108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1F8E" w:rsidP="002602A6" w:rsidRDefault="00731F8E" w14:paraId="72D2A86D" w14:textId="77777777">
      <w:r>
        <w:separator/>
      </w:r>
    </w:p>
    <w:p w:rsidR="00731F8E" w:rsidP="002602A6" w:rsidRDefault="00731F8E" w14:paraId="16943FFB" w14:textId="77777777"/>
    <w:p w:rsidR="00731F8E" w:rsidRDefault="00731F8E" w14:paraId="506746B1" w14:textId="77777777"/>
    <w:p w:rsidR="00731F8E" w:rsidRDefault="00731F8E" w14:paraId="250FCB38" w14:textId="77777777"/>
  </w:endnote>
  <w:endnote w:type="continuationSeparator" w:id="0">
    <w:p w:rsidR="00731F8E" w:rsidP="002602A6" w:rsidRDefault="00731F8E" w14:paraId="4E8FD967" w14:textId="77777777">
      <w:r>
        <w:continuationSeparator/>
      </w:r>
    </w:p>
    <w:p w:rsidR="00731F8E" w:rsidP="002602A6" w:rsidRDefault="00731F8E" w14:paraId="7F942A64" w14:textId="77777777"/>
    <w:p w:rsidR="00731F8E" w:rsidRDefault="00731F8E" w14:paraId="722B46B2" w14:textId="77777777"/>
    <w:p w:rsidR="00731F8E" w:rsidRDefault="00731F8E" w14:paraId="01440AFC" w14:textId="77777777"/>
  </w:endnote>
  <w:endnote w:type="continuationNotice" w:id="1">
    <w:p w:rsidR="00731F8E" w:rsidRDefault="00731F8E" w14:paraId="2B78BA3B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150A6" w:rsidR="00A86F70" w:rsidP="005332AF" w:rsidRDefault="00731F8E" w14:paraId="2EC70952" w14:textId="161B06B1">
    <w:pPr>
      <w:pStyle w:val="Footer"/>
      <w:jc w:val="center"/>
      <w:rPr>
        <w:rFonts w:ascii="Open Sans" w:hAnsi="Open Sans" w:cs="Open Sans"/>
        <w:sz w:val="20"/>
        <w:szCs w:val="16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Heading4Char"/>
          <w:rFonts w:ascii="Open Sans" w:hAnsi="Open Sans" w:cs="Open Sans"/>
          <w:sz w:val="20"/>
          <w:szCs w:val="16"/>
        </w:rPr>
      </w:sdtEndPr>
      <w:sdtContent>
        <w:r w:rsidRPr="00C150A6" w:rsidR="008638B0">
          <w:rPr>
            <w:rStyle w:val="Heading4Char"/>
            <w:rFonts w:ascii="Open Sans" w:hAnsi="Open Sans" w:cs="Open Sans"/>
            <w:sz w:val="20"/>
            <w:szCs w:val="16"/>
          </w:rPr>
          <w:fldChar w:fldCharType="begin"/>
        </w:r>
        <w:r w:rsidRPr="00C150A6" w:rsidR="008638B0">
          <w:rPr>
            <w:rStyle w:val="Heading4Char"/>
            <w:rFonts w:ascii="Open Sans" w:hAnsi="Open Sans" w:cs="Open Sans"/>
            <w:sz w:val="20"/>
            <w:szCs w:val="16"/>
          </w:rPr>
          <w:instrText xml:space="preserve"> PAGE   \* MERGEFORMAT </w:instrText>
        </w:r>
        <w:r w:rsidRPr="00C150A6" w:rsidR="008638B0">
          <w:rPr>
            <w:rStyle w:val="Heading4Char"/>
            <w:rFonts w:ascii="Open Sans" w:hAnsi="Open Sans" w:cs="Open Sans"/>
            <w:sz w:val="20"/>
            <w:szCs w:val="16"/>
          </w:rPr>
          <w:fldChar w:fldCharType="separate"/>
        </w:r>
        <w:r w:rsidRPr="00C150A6" w:rsidR="00B179BC">
          <w:rPr>
            <w:rStyle w:val="Heading4Char"/>
            <w:rFonts w:ascii="Open Sans" w:hAnsi="Open Sans" w:cs="Open Sans"/>
            <w:noProof/>
            <w:sz w:val="20"/>
            <w:szCs w:val="16"/>
          </w:rPr>
          <w:t>3</w:t>
        </w:r>
        <w:r w:rsidRPr="00C150A6" w:rsidR="008638B0">
          <w:rPr>
            <w:rStyle w:val="Heading4Char"/>
            <w:rFonts w:ascii="Open Sans" w:hAnsi="Open Sans" w:cs="Open Sans"/>
            <w:sz w:val="20"/>
            <w:szCs w:val="16"/>
          </w:rPr>
          <w:fldChar w:fldCharType="end"/>
        </w:r>
      </w:sdtContent>
    </w:sdt>
    <w:r w:rsidRPr="00C150A6" w:rsidR="00A33FCB">
      <w:rPr>
        <w:rStyle w:val="Heading4Char"/>
        <w:rFonts w:ascii="Open Sans" w:hAnsi="Open Sans" w:cs="Open Sans"/>
        <w:sz w:val="20"/>
        <w:szCs w:val="16"/>
      </w:rPr>
      <w:br/>
    </w:r>
    <w:r w:rsidRPr="00C150A6" w:rsidR="00A33FCB">
      <w:rPr>
        <w:rFonts w:ascii="Open Sans" w:hAnsi="Open Sans" w:cs="Open Sans"/>
        <w:sz w:val="20"/>
        <w:szCs w:val="16"/>
        <w:u w:val="single"/>
      </w:rPr>
      <w:t>COSC2196: Assessment 2 – The Fighting Mongooses</w:t>
    </w:r>
    <w:r w:rsidR="005332AF">
      <w:rPr>
        <w:rFonts w:ascii="Open Sans" w:hAnsi="Open Sans" w:cs="Open Sans"/>
        <w:sz w:val="20"/>
        <w:szCs w:val="16"/>
        <w:u w:val="single"/>
      </w:rPr>
      <w:t xml:space="preserve"> –</w:t>
    </w:r>
    <w:r w:rsidRPr="00C150A6" w:rsidR="00A33FCB">
      <w:rPr>
        <w:rFonts w:ascii="Open Sans" w:hAnsi="Open Sans" w:cs="Open Sans"/>
        <w:sz w:val="20"/>
        <w:szCs w:val="16"/>
        <w:u w:val="single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1F8E" w:rsidP="002602A6" w:rsidRDefault="00731F8E" w14:paraId="52FEF70B" w14:textId="77777777">
      <w:r>
        <w:separator/>
      </w:r>
    </w:p>
    <w:p w:rsidR="00731F8E" w:rsidP="002602A6" w:rsidRDefault="00731F8E" w14:paraId="1A584A6C" w14:textId="77777777"/>
    <w:p w:rsidR="00731F8E" w:rsidRDefault="00731F8E" w14:paraId="482BDA84" w14:textId="77777777"/>
    <w:p w:rsidR="00731F8E" w:rsidRDefault="00731F8E" w14:paraId="556AC627" w14:textId="77777777"/>
  </w:footnote>
  <w:footnote w:type="continuationSeparator" w:id="0">
    <w:p w:rsidR="00731F8E" w:rsidP="002602A6" w:rsidRDefault="00731F8E" w14:paraId="5A776E29" w14:textId="77777777">
      <w:r>
        <w:continuationSeparator/>
      </w:r>
    </w:p>
    <w:p w:rsidR="00731F8E" w:rsidP="002602A6" w:rsidRDefault="00731F8E" w14:paraId="32C9F1BD" w14:textId="77777777"/>
    <w:p w:rsidR="00731F8E" w:rsidRDefault="00731F8E" w14:paraId="084BA725" w14:textId="77777777"/>
    <w:p w:rsidR="00731F8E" w:rsidRDefault="00731F8E" w14:paraId="5957F4DB" w14:textId="77777777"/>
  </w:footnote>
  <w:footnote w:type="continuationNotice" w:id="1">
    <w:p w:rsidR="00731F8E" w:rsidRDefault="00731F8E" w14:paraId="650B196C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hybridMulti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hybridMulti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multi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multi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hint="default" w:cs="Times New Roman" w:asciiTheme="majorHAnsi" w:hAnsiTheme="majorHAnsi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hybrid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hint="default" w:cs="Times New Roman" w:asciiTheme="majorHAnsi" w:hAnsiTheme="majorHAnsi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hint="default" w:cs="Times New Roman" w:asciiTheme="majorHAnsi" w:hAnsiTheme="majorHAnsi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hint="default" w:asciiTheme="majorHAnsi" w:hAnsiTheme="majorHAnsi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hint="default" w:asciiTheme="majorHAnsi" w:hAnsiTheme="majorHAnsi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hint="default" w:asciiTheme="majorHAnsi" w:hAnsiTheme="majorHAnsi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hint="default" w:asciiTheme="majorHAnsi" w:hAnsiTheme="majorHAnsi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hint="default" w:asciiTheme="majorHAnsi" w:hAnsiTheme="majorHAnsi"/>
        <w:b/>
        <w:i w:val="0"/>
        <w:sz w:val="24"/>
      </w:rPr>
    </w:lvl>
  </w:abstractNum>
  <w:abstractNum w:abstractNumId="20" w15:restartNumberingAfterBreak="0">
    <w:nsid w:val="371E4696"/>
    <w:multiLevelType w:val="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hint="default" w:ascii="Verdana" w:hAnsi="Verdana" w:cstheme="minorBidi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627980"/>
    <w:multiLevelType w:val="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3A8204">
      <w:start w:val="1"/>
      <w:numFmt w:val="bullet"/>
      <w:pStyle w:val="ListBullet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1941D5C"/>
    <w:multiLevelType w:val="multilevel"/>
    <w:tmpl w:val="987A03DA"/>
    <w:lvl w:ilvl="0" w:tplc="0B4E1322">
      <w:start w:val="1"/>
      <w:numFmt w:val="decimal"/>
      <w:pStyle w:val="Lis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3448E"/>
    <w:multiLevelType w:val="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hint="default" w:cs="Times New Roman" w:asciiTheme="majorHAnsi" w:hAnsiTheme="majorHAnsi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81403F1"/>
    <w:multiLevelType w:val="hybrid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C962D9"/>
    <w:multiLevelType w:val="hybridMultilevel"/>
    <w:tmpl w:val="4704E10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144EF4"/>
    <w:multiLevelType w:val="hybrid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hint="default" w:ascii="Verdana" w:hAnsi="Verdana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hint="default" w:ascii="Verdana" w:hAnsi="Verdana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hint="default" w:ascii="Verdana" w:hAnsi="Verdana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hint="default" w:ascii="Verdana" w:hAnsi="Verdana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hint="default" w:ascii="Verdana" w:hAnsi="Verdana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hint="default" w:ascii="Verdana" w:hAnsi="Verdana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hint="default" w:ascii="Verdana" w:hAnsi="Verdana"/>
      </w:rPr>
    </w:lvl>
  </w:abstractNum>
  <w:abstractNum w:abstractNumId="35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ajorHAnsi" w:hAnsiTheme="majorHAnsi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hint="default" w:asciiTheme="majorHAnsi" w:hAnsiTheme="majorHAnsi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 w:asciiTheme="majorHAnsi" w:hAnsiTheme="majorHAnsi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hint="default" w:ascii="Verdana" w:hAnsi="Verdana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6"/>
  </w:num>
  <w:num w:numId="23">
    <w:abstractNumId w:val="15"/>
  </w:num>
  <w:num w:numId="24">
    <w:abstractNumId w:val="20"/>
  </w:num>
  <w:num w:numId="25">
    <w:abstractNumId w:val="37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4"/>
  </w:num>
  <w:num w:numId="30">
    <w:abstractNumId w:val="10"/>
  </w:num>
  <w:num w:numId="31">
    <w:abstractNumId w:val="35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8"/>
  <w:removePersonalInformation/>
  <w:removeDateAndTime/>
  <w:proofState w:spelling="clean" w:grammar="dirty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0F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D60FC"/>
    <w:rsid w:val="001E5C84"/>
    <w:rsid w:val="00234190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507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E394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5D30"/>
    <w:rsid w:val="004A7EA3"/>
    <w:rsid w:val="004D612C"/>
    <w:rsid w:val="004F7727"/>
    <w:rsid w:val="00505665"/>
    <w:rsid w:val="005332AF"/>
    <w:rsid w:val="005A560B"/>
    <w:rsid w:val="005B14BE"/>
    <w:rsid w:val="005B57C1"/>
    <w:rsid w:val="005C02EC"/>
    <w:rsid w:val="005F3FDB"/>
    <w:rsid w:val="00600DF4"/>
    <w:rsid w:val="0063425A"/>
    <w:rsid w:val="00635484"/>
    <w:rsid w:val="00636002"/>
    <w:rsid w:val="0063699B"/>
    <w:rsid w:val="00642E72"/>
    <w:rsid w:val="00643F7D"/>
    <w:rsid w:val="006B3089"/>
    <w:rsid w:val="006E57A7"/>
    <w:rsid w:val="006F6801"/>
    <w:rsid w:val="00704735"/>
    <w:rsid w:val="00714571"/>
    <w:rsid w:val="007200E1"/>
    <w:rsid w:val="00721920"/>
    <w:rsid w:val="00731F8E"/>
    <w:rsid w:val="0075774F"/>
    <w:rsid w:val="007B1225"/>
    <w:rsid w:val="007B2DA3"/>
    <w:rsid w:val="007C2076"/>
    <w:rsid w:val="007C5C7B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6703D"/>
    <w:rsid w:val="00876407"/>
    <w:rsid w:val="00884234"/>
    <w:rsid w:val="00885BD5"/>
    <w:rsid w:val="00891A49"/>
    <w:rsid w:val="008A3FB6"/>
    <w:rsid w:val="008B4BAA"/>
    <w:rsid w:val="008E3B87"/>
    <w:rsid w:val="008F15B0"/>
    <w:rsid w:val="008F17FD"/>
    <w:rsid w:val="008F5CD7"/>
    <w:rsid w:val="009067AA"/>
    <w:rsid w:val="00931245"/>
    <w:rsid w:val="00937DCA"/>
    <w:rsid w:val="009545C1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3FCB"/>
    <w:rsid w:val="00A34FEC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B07F65"/>
    <w:rsid w:val="00B1133A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150A6"/>
    <w:rsid w:val="00C266B7"/>
    <w:rsid w:val="00C43C78"/>
    <w:rsid w:val="00C4665B"/>
    <w:rsid w:val="00C75D68"/>
    <w:rsid w:val="00CB102F"/>
    <w:rsid w:val="00CC27E9"/>
    <w:rsid w:val="00CD01CC"/>
    <w:rsid w:val="00CD40D6"/>
    <w:rsid w:val="00CE7B67"/>
    <w:rsid w:val="00D00ABC"/>
    <w:rsid w:val="00D21330"/>
    <w:rsid w:val="00D45030"/>
    <w:rsid w:val="00D60E3C"/>
    <w:rsid w:val="00D6503D"/>
    <w:rsid w:val="00D79B6A"/>
    <w:rsid w:val="00D82997"/>
    <w:rsid w:val="00D8605F"/>
    <w:rsid w:val="00D91D1F"/>
    <w:rsid w:val="00D91E60"/>
    <w:rsid w:val="00DB2F5C"/>
    <w:rsid w:val="00DB66DE"/>
    <w:rsid w:val="00DC2B77"/>
    <w:rsid w:val="00DC3638"/>
    <w:rsid w:val="00DC6D18"/>
    <w:rsid w:val="00DD0228"/>
    <w:rsid w:val="00DE79B4"/>
    <w:rsid w:val="00DF380F"/>
    <w:rsid w:val="00DF70B1"/>
    <w:rsid w:val="00E0091E"/>
    <w:rsid w:val="00E31842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F4389"/>
    <w:rsid w:val="00EF4BE1"/>
    <w:rsid w:val="00F12922"/>
    <w:rsid w:val="00F23379"/>
    <w:rsid w:val="00F3069F"/>
    <w:rsid w:val="00F462BE"/>
    <w:rsid w:val="00F46B1B"/>
    <w:rsid w:val="00F657C3"/>
    <w:rsid w:val="00F86B89"/>
    <w:rsid w:val="00F87713"/>
    <w:rsid w:val="00F9608F"/>
    <w:rsid w:val="00FB5E54"/>
    <w:rsid w:val="00FF18C3"/>
    <w:rsid w:val="00FF777C"/>
    <w:rsid w:val="02F5109B"/>
    <w:rsid w:val="56A0EF79"/>
    <w:rsid w:val="56D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9D8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4" w:semiHidden="1" w:unhideWhenUsed="1" w:qFormat="1"/>
    <w:lsdException w:name="heading 3" w:uiPriority="5" w:semiHidden="1" w:unhideWhenUsed="1" w:qFormat="1"/>
    <w:lsdException w:name="heading 4" w:uiPriority="6" w:semiHidden="1" w:unhideWhenUsed="1" w:qFormat="1"/>
    <w:lsdException w:name="heading 5" w:uiPriority="7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uiPriority="35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C4665B"/>
    <w:pPr>
      <w:keepNext/>
      <w:keepLines/>
      <w:spacing w:after="0"/>
      <w:outlineLvl w:val="0"/>
    </w:pPr>
    <w:rPr>
      <w:rFonts w:asciiTheme="majorHAnsi" w:hAnsiTheme="majorHAnsi"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hAnsiTheme="majorHAnsi" w:eastAsiaTheme="majorEastAsia" w:cstheme="majorBidi"/>
      <w:b/>
      <w:color w:val="FFFFFF" w:themeColor="background1"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Heading4">
    <w:name w:val="heading 4"/>
    <w:next w:val="Normal"/>
    <w:link w:val="Heading4Char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1306A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62BE"/>
    <w:pPr>
      <w:spacing w:after="360" w:line="204" w:lineRule="auto"/>
      <w:contextualSpacing/>
    </w:pPr>
    <w:rPr>
      <w:rFonts w:asciiTheme="majorHAnsi" w:hAnsiTheme="majorHAnsi" w:eastAsiaTheme="majorEastAsia" w:cstheme="majorBidi"/>
      <w:smallCaps/>
      <w:color w:val="212745" w:themeColor="text2"/>
      <w:spacing w:val="-15"/>
      <w:sz w:val="104"/>
      <w:szCs w:val="72"/>
    </w:rPr>
  </w:style>
  <w:style w:type="character" w:styleId="TitleChar" w:customStyle="1">
    <w:name w:val="Title Char"/>
    <w:basedOn w:val="DefaultParagraphFont"/>
    <w:link w:val="Title"/>
    <w:uiPriority w:val="1"/>
    <w:rsid w:val="004A7EA3"/>
    <w:rPr>
      <w:rFonts w:asciiTheme="majorHAnsi" w:hAnsiTheme="majorHAnsi" w:eastAsiaTheme="majorEastAsia" w:cstheme="majorBidi"/>
      <w:smallCaps/>
      <w:color w:val="212745" w:themeColor="text2"/>
      <w:spacing w:val="-15"/>
      <w:sz w:val="104"/>
      <w:szCs w:val="72"/>
    </w:rPr>
  </w:style>
  <w:style w:type="character" w:styleId="Heading1Char" w:customStyle="1">
    <w:name w:val="Heading 1 Char"/>
    <w:basedOn w:val="DefaultParagraphFont"/>
    <w:link w:val="Heading1"/>
    <w:uiPriority w:val="3"/>
    <w:rsid w:val="00C4665B"/>
    <w:rPr>
      <w:rFonts w:asciiTheme="majorHAnsi" w:hAnsiTheme="majorHAnsi" w:eastAsiaTheme="majorEastAsia" w:cstheme="majorBidi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4"/>
    <w:rsid w:val="00B07F65"/>
    <w:rPr>
      <w:rFonts w:asciiTheme="majorHAnsi" w:hAnsiTheme="majorHAnsi" w:eastAsiaTheme="majorEastAsia" w:cstheme="majorBidi"/>
      <w:b/>
      <w:color w:val="FFFFFF" w:themeColor="background1"/>
      <w:sz w:val="32"/>
      <w:szCs w:val="32"/>
      <w:u w:val="single"/>
    </w:rPr>
  </w:style>
  <w:style w:type="character" w:styleId="Heading3Char" w:customStyle="1">
    <w:name w:val="Heading 3 Char"/>
    <w:basedOn w:val="DefaultParagraphFont"/>
    <w:link w:val="Heading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7"/>
    <w:rsid w:val="00F462BE"/>
    <w:rPr>
      <w:color w:val="FFFFFF" w:themeColor="background1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7F65"/>
    <w:rPr>
      <w:rFonts w:asciiTheme="majorHAnsi" w:hAnsiTheme="majorHAnsi" w:eastAsiaTheme="majorEastAsia" w:cstheme="majorBidi"/>
      <w:i/>
      <w:iCs/>
      <w:caps/>
      <w:color w:val="21306A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7F65"/>
    <w:rPr>
      <w:rFonts w:asciiTheme="majorHAnsi" w:hAnsiTheme="majorHAnsi" w:eastAsiaTheme="majorEastAsia" w:cstheme="majorBidi"/>
      <w:b/>
      <w:bCs/>
      <w:color w:val="21306A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7F65"/>
    <w:rPr>
      <w:rFonts w:asciiTheme="majorHAnsi" w:hAnsiTheme="majorHAnsi" w:eastAsiaTheme="majorEastAsia" w:cstheme="majorBidi"/>
      <w:b/>
      <w:bCs/>
      <w:i/>
      <w:iCs/>
      <w:color w:val="21306A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7F65"/>
    <w:rPr>
      <w:rFonts w:asciiTheme="majorHAnsi" w:hAnsiTheme="majorHAnsi" w:eastAsiaTheme="majorEastAsia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ubtitle">
    <w:name w:val="Subtitle"/>
    <w:basedOn w:val="Normal"/>
    <w:next w:val="Normal"/>
    <w:link w:val="SubtitleChar"/>
    <w:uiPriority w:val="16"/>
    <w:semiHidden/>
    <w:rsid w:val="001257BA"/>
    <w:pPr>
      <w:numPr>
        <w:ilvl w:val="1"/>
      </w:numPr>
      <w:spacing w:after="240"/>
    </w:pPr>
    <w:rPr>
      <w:rFonts w:asciiTheme="majorHAnsi" w:hAnsiTheme="majorHAnsi" w:eastAsiaTheme="majorEastAsia" w:cstheme="majorBidi"/>
      <w:color w:val="4E67C8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6"/>
    <w:semiHidden/>
    <w:rsid w:val="00B07F65"/>
    <w:rPr>
      <w:rFonts w:asciiTheme="majorHAnsi" w:hAnsiTheme="majorHAnsi" w:eastAsiaTheme="majorEastAsia" w:cstheme="majorBidi"/>
      <w:color w:val="4E67C8" w:themeColor="accent1"/>
      <w:sz w:val="28"/>
      <w:szCs w:val="28"/>
    </w:rPr>
  </w:style>
  <w:style w:type="character" w:styleId="Strong">
    <w:name w:val="Strong"/>
    <w:basedOn w:val="DefaultParagraphFont"/>
    <w:uiPriority w:val="22"/>
    <w:semiHidden/>
    <w:rsid w:val="001257BA"/>
    <w:rPr>
      <w:b/>
      <w:bCs/>
    </w:rPr>
  </w:style>
  <w:style w:type="character" w:styleId="Emphasis">
    <w:name w:val="Emphasis"/>
    <w:basedOn w:val="DefaultParagraphFont"/>
    <w:uiPriority w:val="20"/>
    <w:semiHidden/>
    <w:rsid w:val="001257BA"/>
    <w:rPr>
      <w:i/>
      <w:iCs/>
    </w:rPr>
  </w:style>
  <w:style w:type="paragraph" w:styleId="NoSpacing">
    <w:name w:val="No Spacing"/>
    <w:uiPriority w:val="1"/>
    <w:semiHidden/>
    <w:rsid w:val="00125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B07F6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hAnsiTheme="majorHAnsi" w:eastAsiaTheme="majorEastAsia" w:cstheme="majorBidi"/>
      <w:color w:val="212745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B07F65"/>
    <w:rPr>
      <w:rFonts w:asciiTheme="majorHAnsi" w:hAnsiTheme="majorHAnsi" w:eastAsiaTheme="majorEastAsia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rsid w:val="00125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rsid w:val="0012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semiHidden/>
    <w:rsid w:val="00125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qFormat/>
    <w:rsid w:val="001257B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257BA"/>
    <w:rPr>
      <w:color w:val="808080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">
    <w:name w:val="Grid Table 3"/>
    <w:basedOn w:val="TableNormal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5Dark">
    <w:name w:val="Grid Table 5 Dark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alendar1" w:customStyle="1">
    <w:name w:val="Calendar 1"/>
    <w:basedOn w:val="TableNormal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sid w:val="002A78F8"/>
    <w:rPr>
      <w:color w:val="236B58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07F65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07F65"/>
    <w:rPr>
      <w:color w:val="000000" w:themeColor="text1"/>
    </w:rPr>
  </w:style>
  <w:style w:type="table" w:styleId="GridTable3-Accent6">
    <w:name w:val="Grid Table 3 Accent 6"/>
    <w:basedOn w:val="TableNormal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color="F68C7B" w:themeColor="accent6" w:themeTint="99" w:sz="4" w:space="0"/>
        <w:left w:val="single" w:color="F68C7B" w:themeColor="accent6" w:themeTint="99" w:sz="4" w:space="0"/>
        <w:bottom w:val="single" w:color="F68C7B" w:themeColor="accent6" w:themeTint="99" w:sz="4" w:space="0"/>
        <w:right w:val="single" w:color="F68C7B" w:themeColor="accent6" w:themeTint="99" w:sz="4" w:space="0"/>
        <w:insideH w:val="single" w:color="F68C7B" w:themeColor="accent6" w:themeTint="99" w:sz="4" w:space="0"/>
        <w:insideV w:val="single" w:color="F68C7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color="F68C7B" w:themeColor="accent6" w:themeTint="99" w:sz="4" w:space="0"/>
        </w:tcBorders>
      </w:tcPr>
    </w:tblStylePr>
    <w:tblStylePr w:type="nwCell">
      <w:tblPr/>
      <w:tcPr>
        <w:tcBorders>
          <w:bottom w:val="single" w:color="F68C7B" w:themeColor="accent6" w:themeTint="99" w:sz="4" w:space="0"/>
        </w:tcBorders>
      </w:tcPr>
    </w:tblStylePr>
    <w:tblStylePr w:type="seCell">
      <w:tblPr/>
      <w:tcPr>
        <w:tcBorders>
          <w:top w:val="single" w:color="F68C7B" w:themeColor="accent6" w:themeTint="99" w:sz="4" w:space="0"/>
        </w:tcBorders>
      </w:tcPr>
    </w:tblStylePr>
    <w:tblStylePr w:type="swCell">
      <w:tblPr/>
      <w:tcPr>
        <w:tcBorders>
          <w:top w:val="single" w:color="F68C7B" w:themeColor="accent6" w:themeTint="99" w:sz="4" w:space="0"/>
        </w:tcBorders>
      </w:tcPr>
    </w:tblStylePr>
  </w:style>
  <w:style w:type="paragraph" w:styleId="List2">
    <w:name w:val="List 2"/>
    <w:basedOn w:val="Normal"/>
    <w:uiPriority w:val="99"/>
    <w:semiHidden/>
    <w:rsid w:val="00D60E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D60E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D60E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D60E3C"/>
    <w:pPr>
      <w:ind w:left="1800" w:hanging="360"/>
      <w:contextualSpacing/>
    </w:pPr>
  </w:style>
  <w:style w:type="paragraph" w:styleId="List">
    <w:name w:val="List"/>
    <w:basedOn w:val="Normal"/>
    <w:uiPriority w:val="99"/>
    <w:semiHidden/>
    <w:rsid w:val="00D60E3C"/>
    <w:pPr>
      <w:ind w:left="360" w:hanging="360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D60E3C"/>
    <w:pPr>
      <w:spacing w:after="0"/>
      <w:ind w:left="440" w:hanging="220"/>
    </w:pPr>
  </w:style>
  <w:style w:type="paragraph" w:styleId="WikiItem" w:customStyle="1">
    <w:name w:val="Wiki Item"/>
    <w:basedOn w:val="Normal"/>
    <w:next w:val="WikiEntry1"/>
    <w:uiPriority w:val="10"/>
    <w:qFormat/>
    <w:rsid w:val="00B07F65"/>
    <w:pPr>
      <w:numPr>
        <w:numId w:val="20"/>
      </w:numPr>
    </w:pPr>
    <w:rPr>
      <w:rFonts w:asciiTheme="majorHAnsi" w:hAnsiTheme="majorHAnsi" w:eastAsiaTheme="minorHAnsi"/>
      <w:b/>
      <w:sz w:val="24"/>
    </w:rPr>
  </w:style>
  <w:style w:type="character" w:styleId="FollowedHyperlink">
    <w:name w:val="FollowedHyperlink"/>
    <w:basedOn w:val="DefaultParagraphFont"/>
    <w:uiPriority w:val="99"/>
    <w:semiHidden/>
    <w:rsid w:val="00AD6D69"/>
    <w:rPr>
      <w:color w:val="205774" w:themeColor="followedHyperlink"/>
      <w:u w:val="single"/>
    </w:rPr>
  </w:style>
  <w:style w:type="paragraph" w:styleId="TableText" w:customStyle="1">
    <w:name w:val="Table Text"/>
    <w:basedOn w:val="Normal"/>
    <w:autoRedefine/>
    <w:uiPriority w:val="8"/>
    <w:qFormat/>
    <w:rsid w:val="000323EE"/>
    <w:pPr>
      <w:spacing w:before="20" w:after="20"/>
    </w:pPr>
  </w:style>
  <w:style w:type="paragraph" w:styleId="WikiEntry1" w:customStyle="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styleId="WikiEntry2" w:customStyle="1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styleId="WikiEntry1Char" w:customStyle="1">
    <w:name w:val="Wiki Entry 1 Char"/>
    <w:basedOn w:val="DefaultParagraphFont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styleId="WikiEntry3" w:customStyle="1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styleId="WikiEntry2Char" w:customStyle="1">
    <w:name w:val="Wiki Entry 2 Char"/>
    <w:basedOn w:val="DefaultParagraphFont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styleId="WikiEntry3Char" w:customStyle="1">
    <w:name w:val="Wiki Entry 3 Char"/>
    <w:basedOn w:val="DefaultParagraphFont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styleId="WikiEntry4" w:customStyle="1">
    <w:name w:val="Wiki Entry 4"/>
    <w:basedOn w:val="Normal"/>
    <w:next w:val="Normal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styleId="WikiEntry4Char" w:customStyle="1">
    <w:name w:val="Wiki Entry 4 Char"/>
    <w:basedOn w:val="DefaultParagraphFont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styleId="UnresolvedMention1" w:customStyle="1">
    <w:name w:val="Unresolved Mention1"/>
    <w:basedOn w:val="DefaultParagraphFont"/>
    <w:uiPriority w:val="99"/>
    <w:semiHidden/>
    <w:rsid w:val="00E70F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Bullet">
    <w:name w:val="List Bullet"/>
    <w:basedOn w:val="Normal"/>
    <w:uiPriority w:val="99"/>
    <w:rsid w:val="007200E1"/>
    <w:pPr>
      <w:numPr>
        <w:numId w:val="40"/>
      </w:numPr>
      <w:spacing w:after="0"/>
      <w:contextualSpacing/>
    </w:pPr>
  </w:style>
  <w:style w:type="paragraph" w:styleId="ListBullet2">
    <w:name w:val="List Bullet 2"/>
    <w:basedOn w:val="ListParagraph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ListNumber">
    <w:name w:val="List Number"/>
    <w:basedOn w:val="ListParagraph"/>
    <w:uiPriority w:val="99"/>
    <w:rsid w:val="007200E1"/>
    <w:pPr>
      <w:numPr>
        <w:numId w:val="3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6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S3871491@student.rmit.edu.au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mailto:S3875753@student.rmit.edu.au" TargetMode="External" Id="rId12" /><Relationship Type="http://schemas.openxmlformats.org/officeDocument/2006/relationships/hyperlink" Target="mailto:S3876937@student.rmit.edu.au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S3879009@student.rmit.edu.au" TargetMode="Externa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mailto:S3874914@student.rmit.edu.au" TargetMode="Externa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S3872217@student.rmit.edu.au" TargetMode="External" Id="rId14" /><Relationship Type="http://schemas.openxmlformats.org/officeDocument/2006/relationships/image" Target="/media/image2.png" Id="Rf5707059351944f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timer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D711614F234BB7836896FC79508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119B-785E-4927-9322-E247D9A4405C}"/>
      </w:docPartPr>
      <w:docPartBody>
        <w:p w:rsidR="001D26EE" w:rsidRDefault="00F46B1B">
          <w:pPr>
            <w:pStyle w:val="C7D711614F234BB7836896FC7950849F"/>
          </w:pPr>
          <w:r w:rsidRPr="009756AD">
            <w:t>Project Name:</w:t>
          </w:r>
        </w:p>
      </w:docPartBody>
    </w:docPart>
    <w:docPart>
      <w:docPartPr>
        <w:name w:val="8FB38601830B433586D42161DEB2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EDE0-2283-4725-B9C0-E1578D3C4926}"/>
      </w:docPartPr>
      <w:docPartBody>
        <w:p w:rsidR="001D26EE" w:rsidRDefault="00F46B1B">
          <w:pPr>
            <w:pStyle w:val="8FB38601830B433586D42161DEB27402"/>
          </w:pPr>
          <w:r w:rsidRPr="009756AD">
            <w:t>Due Date:</w:t>
          </w:r>
        </w:p>
      </w:docPartBody>
    </w:docPart>
    <w:docPart>
      <w:docPartPr>
        <w:name w:val="6BC13CFBD60D41C7B5C5E47EFA99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4D1C9-1996-4219-BAA9-E7FE623DA57B}"/>
      </w:docPartPr>
      <w:docPartBody>
        <w:p w:rsidR="001D26EE" w:rsidRDefault="00F46B1B">
          <w:pPr>
            <w:pStyle w:val="6BC13CFBD60D41C7B5C5E47EFA992C08"/>
          </w:pPr>
          <w:r w:rsidRPr="00391ABD">
            <w:t>Name</w:t>
          </w:r>
        </w:p>
      </w:docPartBody>
    </w:docPart>
    <w:docPart>
      <w:docPartPr>
        <w:name w:val="3E5326DBA8E94AF2903137D52977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3EBB-92D3-463B-954B-12523444E5A4}"/>
      </w:docPartPr>
      <w:docPartBody>
        <w:p w:rsidR="001D26EE" w:rsidRDefault="00F46B1B">
          <w:pPr>
            <w:pStyle w:val="3E5326DBA8E94AF2903137D52977E658"/>
          </w:pPr>
          <w:r w:rsidRPr="009756AD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78"/>
    <w:rsid w:val="001D26EE"/>
    <w:rsid w:val="008C3250"/>
    <w:rsid w:val="009F3278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711614F234BB7836896FC7950849F">
    <w:name w:val="C7D711614F234BB7836896FC7950849F"/>
  </w:style>
  <w:style w:type="paragraph" w:customStyle="1" w:styleId="8FB38601830B433586D42161DEB27402">
    <w:name w:val="8FB38601830B433586D42161DEB27402"/>
  </w:style>
  <w:style w:type="paragraph" w:customStyle="1" w:styleId="6BC13CFBD60D41C7B5C5E47EFA992C08">
    <w:name w:val="6BC13CFBD60D41C7B5C5E47EFA992C08"/>
  </w:style>
  <w:style w:type="paragraph" w:customStyle="1" w:styleId="3E5326DBA8E94AF2903137D52977E658">
    <w:name w:val="3E5326DBA8E94AF2903137D52977E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9d81c5b-9174-487f-9c97-32e1760a83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D9C6A-6124-4054-B9FD-2E7A6513E4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0E7A6D2-C664-4C25-99E5-C0FAA14891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Group writing project.dotx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Madeleine Dupree</lastModifiedBy>
  <revision>2</revision>
  <dcterms:created xsi:type="dcterms:W3CDTF">2020-10-12T01:00:00.0000000Z</dcterms:created>
  <dcterms:modified xsi:type="dcterms:W3CDTF">2020-10-17T07:34:00.4518505Z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